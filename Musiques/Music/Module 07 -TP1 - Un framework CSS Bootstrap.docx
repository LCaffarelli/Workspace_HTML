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C832" w14:textId="48D5A464" w:rsidR="00924F5F" w:rsidRPr="00271703" w:rsidRDefault="00DB53E6" w:rsidP="00401B0B">
      <w:pPr>
        <w:pStyle w:val="Titre"/>
        <w:rPr>
          <w:noProof/>
          <w:sz w:val="56"/>
          <w:lang w:val="fr-FR"/>
        </w:rPr>
      </w:pPr>
      <w:r>
        <w:rPr>
          <w:sz w:val="56"/>
          <w:lang w:val="fr-FR"/>
        </w:rPr>
        <w:t>Création de l’application My Music</w:t>
      </w:r>
    </w:p>
    <w:p w14:paraId="2E71015A" w14:textId="78EB9C5F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0281F">
        <w:rPr>
          <w:lang w:val="fr-FR"/>
        </w:rPr>
        <w:t xml:space="preserve"> </w:t>
      </w:r>
      <w:r>
        <w:rPr>
          <w:lang w:val="fr-FR"/>
        </w:rPr>
        <w:t xml:space="preserve">du </w:t>
      </w:r>
      <w:r w:rsidR="004E584B">
        <w:rPr>
          <w:lang w:val="fr-FR"/>
        </w:rPr>
        <w:t>M</w:t>
      </w:r>
      <w:r>
        <w:rPr>
          <w:lang w:val="fr-FR"/>
        </w:rPr>
        <w:t xml:space="preserve">odule </w:t>
      </w:r>
      <w:r w:rsidR="00271703">
        <w:rPr>
          <w:lang w:val="fr-FR"/>
        </w:rPr>
        <w:t>0</w:t>
      </w:r>
      <w:r w:rsidR="00DB53E6">
        <w:rPr>
          <w:lang w:val="fr-FR"/>
        </w:rPr>
        <w:t>7</w:t>
      </w:r>
      <w:r w:rsidR="00547BD9">
        <w:rPr>
          <w:lang w:val="fr-FR"/>
        </w:rPr>
        <w:t xml:space="preserve"> – </w:t>
      </w:r>
      <w:r w:rsidR="00DB53E6">
        <w:rPr>
          <w:lang w:val="fr-FR"/>
        </w:rPr>
        <w:t>Un framework CSS : Bootstrap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2F721C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06EC7D7C" w:rsidR="00547BD9" w:rsidRPr="00C62D79" w:rsidRDefault="00924F5F" w:rsidP="009F15F1">
            <w:pPr>
              <w:pStyle w:val="TPnormal"/>
            </w:pPr>
            <w:r>
              <w:t xml:space="preserve">Avant de démarrer ce TP, il convient d’avoir </w:t>
            </w:r>
            <w:r w:rsidR="008B220B">
              <w:t>suivi les cours des</w:t>
            </w:r>
            <w:r>
              <w:t xml:space="preserve"> modules </w:t>
            </w:r>
            <w:r w:rsidR="00AB22DE">
              <w:t>2</w:t>
            </w:r>
            <w:r w:rsidR="00DB53E6">
              <w:t xml:space="preserve">, </w:t>
            </w:r>
            <w:r w:rsidR="00271703">
              <w:t>3</w:t>
            </w:r>
            <w:r w:rsidR="00DB53E6">
              <w:t xml:space="preserve">, 4, </w:t>
            </w:r>
            <w:r w:rsidR="00547BD9">
              <w:t>5</w:t>
            </w:r>
            <w:r w:rsidR="00DB53E6">
              <w:t>, 6</w:t>
            </w:r>
            <w:r w:rsidR="009F15F1">
              <w:t xml:space="preserve"> et</w:t>
            </w:r>
            <w:r w:rsidR="00DB53E6">
              <w:t xml:space="preserve"> 7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95E6FD7" w:rsidR="00924F5F" w:rsidRPr="00C62D79" w:rsidRDefault="00DB53E6" w:rsidP="001B5F2A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 à 4</w:t>
            </w:r>
            <w:r w:rsidR="004E584B">
              <w:rPr>
                <w:lang w:val="fr-FR"/>
              </w:rPr>
              <w:t xml:space="preserve"> heure</w:t>
            </w:r>
            <w:r w:rsidR="00547BD9">
              <w:rPr>
                <w:lang w:val="fr-FR"/>
              </w:rPr>
              <w:t>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0956B114" w14:textId="3FECBB10" w:rsidR="009F15F1" w:rsidRDefault="009F15F1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A l’aide du framework Bootstrap, m</w:t>
      </w:r>
      <w:r w:rsidR="00DB53E6">
        <w:rPr>
          <w:sz w:val="22"/>
          <w:lang w:val="fr-FR" w:eastAsia="fr-FR"/>
        </w:rPr>
        <w:t xml:space="preserve">ettre en place la page </w:t>
      </w:r>
      <w:r w:rsidR="002710F1">
        <w:rPr>
          <w:sz w:val="22"/>
          <w:lang w:val="fr-FR" w:eastAsia="fr-FR"/>
        </w:rPr>
        <w:t>suivant</w:t>
      </w:r>
      <w:r w:rsidR="00DB53E6">
        <w:rPr>
          <w:sz w:val="22"/>
          <w:lang w:val="fr-FR" w:eastAsia="fr-FR"/>
        </w:rPr>
        <w:t>e</w:t>
      </w:r>
      <w:r w:rsidR="002710F1">
        <w:rPr>
          <w:sz w:val="22"/>
          <w:lang w:val="fr-FR" w:eastAsia="fr-FR"/>
        </w:rPr>
        <w:t> </w:t>
      </w:r>
      <w:r>
        <w:rPr>
          <w:sz w:val="22"/>
          <w:lang w:val="fr-FR" w:eastAsia="fr-FR"/>
        </w:rPr>
        <w:t>avec différentes résolutions.</w:t>
      </w:r>
      <w:r w:rsidR="003A47A0">
        <w:rPr>
          <w:sz w:val="22"/>
          <w:lang w:val="fr-FR" w:eastAsia="fr-FR"/>
        </w:rPr>
        <w:t xml:space="preserve"> Vous l’appelerez ‘musiques.html’.</w:t>
      </w:r>
    </w:p>
    <w:p w14:paraId="6062EDE6" w14:textId="3A7049EC" w:rsidR="00AB22DE" w:rsidRDefault="009F15F1" w:rsidP="009F15F1">
      <w:pPr>
        <w:pStyle w:val="TPnormalpuce1"/>
      </w:pPr>
      <w:r>
        <w:t>g</w:t>
      </w:r>
      <w:r w:rsidR="00DB53E6">
        <w:t xml:space="preserve">rande résolution </w:t>
      </w:r>
    </w:p>
    <w:p w14:paraId="218A3E04" w14:textId="77777777" w:rsidR="00BD3A48" w:rsidRDefault="00BD3A48">
      <w:pPr>
        <w:rPr>
          <w:sz w:val="22"/>
          <w:lang w:val="fr-FR" w:eastAsia="fr-FR"/>
        </w:rPr>
      </w:pPr>
    </w:p>
    <w:p w14:paraId="30DD1B4F" w14:textId="2E8E51BF" w:rsidR="00B9283E" w:rsidRDefault="00DB53E6">
      <w:pPr>
        <w:rPr>
          <w:sz w:val="22"/>
          <w:lang w:val="fr-FR" w:eastAsia="fr-FR"/>
        </w:rPr>
      </w:pPr>
      <w:r>
        <w:rPr>
          <w:noProof/>
          <w:sz w:val="22"/>
          <w:lang w:val="fr-FR" w:eastAsia="fr-FR"/>
        </w:rPr>
        <w:drawing>
          <wp:inline distT="0" distB="0" distL="0" distR="0" wp14:anchorId="24E2D25F" wp14:editId="7FF4A943">
            <wp:extent cx="6120765" cy="4411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ape 1 ecran lar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F589" w14:textId="77777777" w:rsidR="00BD3A48" w:rsidRDefault="00BD3A48">
      <w:pPr>
        <w:rPr>
          <w:sz w:val="22"/>
          <w:lang w:val="fr-FR" w:eastAsia="fr-FR"/>
        </w:rPr>
      </w:pPr>
    </w:p>
    <w:p w14:paraId="14CD6E6A" w14:textId="77777777" w:rsidR="00BD3A48" w:rsidRDefault="00BD3A48">
      <w:pPr>
        <w:rPr>
          <w:sz w:val="22"/>
          <w:lang w:val="fr-FR" w:eastAsia="fr-FR"/>
        </w:rPr>
      </w:pPr>
    </w:p>
    <w:p w14:paraId="28118804" w14:textId="77777777" w:rsidR="00BD3A48" w:rsidRDefault="00BD3A48">
      <w:pPr>
        <w:rPr>
          <w:sz w:val="22"/>
          <w:lang w:val="fr-FR" w:eastAsia="fr-FR"/>
        </w:rPr>
      </w:pPr>
    </w:p>
    <w:p w14:paraId="55015ECF" w14:textId="77777777" w:rsidR="00DB53E6" w:rsidRDefault="00DB53E6">
      <w:pPr>
        <w:rPr>
          <w:sz w:val="22"/>
          <w:lang w:val="fr-FR" w:eastAsia="fr-FR"/>
        </w:rPr>
      </w:pPr>
    </w:p>
    <w:p w14:paraId="309F09FC" w14:textId="77777777" w:rsidR="00DB53E6" w:rsidRDefault="00DB53E6">
      <w:pPr>
        <w:rPr>
          <w:sz w:val="22"/>
          <w:lang w:val="fr-FR" w:eastAsia="fr-FR"/>
        </w:rPr>
      </w:pPr>
    </w:p>
    <w:p w14:paraId="6180BEE7" w14:textId="338E15CB" w:rsidR="00AF065C" w:rsidRDefault="00DB53E6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lastRenderedPageBreak/>
        <w:t>La page suivante pour une résolution d’écran moyen :</w:t>
      </w:r>
    </w:p>
    <w:p w14:paraId="604ED9C4" w14:textId="7E22D22D" w:rsidR="00DB53E6" w:rsidRDefault="00DB53E6">
      <w:pPr>
        <w:rPr>
          <w:sz w:val="22"/>
          <w:lang w:val="fr-FR" w:eastAsia="fr-FR"/>
        </w:rPr>
      </w:pPr>
      <w:r>
        <w:rPr>
          <w:noProof/>
          <w:sz w:val="22"/>
          <w:lang w:val="fr-FR" w:eastAsia="fr-FR"/>
        </w:rPr>
        <w:drawing>
          <wp:inline distT="0" distB="0" distL="0" distR="0" wp14:anchorId="18E5F838" wp14:editId="50DAAC0A">
            <wp:extent cx="6120765" cy="54108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ape 2 ecran mediu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CB5" w14:textId="77777777" w:rsidR="00DB53E6" w:rsidRDefault="00DB53E6">
      <w:pPr>
        <w:rPr>
          <w:sz w:val="22"/>
          <w:lang w:val="fr-FR" w:eastAsia="fr-FR"/>
        </w:rPr>
      </w:pPr>
    </w:p>
    <w:p w14:paraId="0034B179" w14:textId="77777777" w:rsidR="00DB53E6" w:rsidRDefault="00DB53E6" w:rsidP="00DB53E6">
      <w:pPr>
        <w:rPr>
          <w:sz w:val="22"/>
          <w:lang w:val="fr-FR" w:eastAsia="fr-FR"/>
        </w:rPr>
      </w:pPr>
    </w:p>
    <w:p w14:paraId="008913FA" w14:textId="77777777" w:rsidR="00DB53E6" w:rsidRDefault="00DB53E6" w:rsidP="00DB53E6">
      <w:pPr>
        <w:rPr>
          <w:sz w:val="22"/>
          <w:lang w:val="fr-FR" w:eastAsia="fr-FR"/>
        </w:rPr>
      </w:pPr>
    </w:p>
    <w:p w14:paraId="25D006F6" w14:textId="77777777" w:rsidR="00DB53E6" w:rsidRDefault="00DB53E6" w:rsidP="00DB53E6">
      <w:pPr>
        <w:rPr>
          <w:sz w:val="22"/>
          <w:lang w:val="fr-FR" w:eastAsia="fr-FR"/>
        </w:rPr>
      </w:pPr>
    </w:p>
    <w:p w14:paraId="38A7C281" w14:textId="77777777" w:rsidR="00DB53E6" w:rsidRDefault="00DB53E6" w:rsidP="00DB53E6">
      <w:pPr>
        <w:rPr>
          <w:sz w:val="22"/>
          <w:lang w:val="fr-FR" w:eastAsia="fr-FR"/>
        </w:rPr>
      </w:pPr>
    </w:p>
    <w:p w14:paraId="16DD9154" w14:textId="77777777" w:rsidR="00DB53E6" w:rsidRDefault="00DB53E6" w:rsidP="00DB53E6">
      <w:pPr>
        <w:rPr>
          <w:sz w:val="22"/>
          <w:lang w:val="fr-FR" w:eastAsia="fr-FR"/>
        </w:rPr>
      </w:pPr>
    </w:p>
    <w:p w14:paraId="4D1CFB69" w14:textId="77777777" w:rsidR="00DB53E6" w:rsidRDefault="00DB53E6" w:rsidP="00DB53E6">
      <w:pPr>
        <w:rPr>
          <w:sz w:val="22"/>
          <w:lang w:val="fr-FR" w:eastAsia="fr-FR"/>
        </w:rPr>
      </w:pPr>
    </w:p>
    <w:p w14:paraId="6BE5D850" w14:textId="77777777" w:rsidR="00DB53E6" w:rsidRDefault="00DB53E6" w:rsidP="00DB53E6">
      <w:pPr>
        <w:rPr>
          <w:sz w:val="22"/>
          <w:lang w:val="fr-FR" w:eastAsia="fr-FR"/>
        </w:rPr>
      </w:pPr>
    </w:p>
    <w:p w14:paraId="6BA867DA" w14:textId="77777777" w:rsidR="00DB53E6" w:rsidRDefault="00DB53E6" w:rsidP="00DB53E6">
      <w:pPr>
        <w:rPr>
          <w:sz w:val="22"/>
          <w:lang w:val="fr-FR" w:eastAsia="fr-FR"/>
        </w:rPr>
      </w:pPr>
    </w:p>
    <w:p w14:paraId="36A4FA86" w14:textId="77777777" w:rsidR="00DB53E6" w:rsidRDefault="00DB53E6" w:rsidP="00DB53E6">
      <w:pPr>
        <w:rPr>
          <w:sz w:val="22"/>
          <w:lang w:val="fr-FR" w:eastAsia="fr-FR"/>
        </w:rPr>
      </w:pPr>
    </w:p>
    <w:p w14:paraId="722BC8E8" w14:textId="77777777" w:rsidR="00DB53E6" w:rsidRDefault="00DB53E6" w:rsidP="00DB53E6">
      <w:pPr>
        <w:rPr>
          <w:sz w:val="22"/>
          <w:lang w:val="fr-FR" w:eastAsia="fr-FR"/>
        </w:rPr>
      </w:pPr>
    </w:p>
    <w:p w14:paraId="14C77182" w14:textId="77777777" w:rsidR="00DB53E6" w:rsidRDefault="00DB53E6" w:rsidP="00DB53E6">
      <w:pPr>
        <w:rPr>
          <w:sz w:val="22"/>
          <w:lang w:val="fr-FR" w:eastAsia="fr-FR"/>
        </w:rPr>
      </w:pPr>
    </w:p>
    <w:p w14:paraId="425A3A34" w14:textId="77777777" w:rsidR="00DB53E6" w:rsidRDefault="00DB53E6" w:rsidP="00DB53E6">
      <w:pPr>
        <w:rPr>
          <w:sz w:val="22"/>
          <w:lang w:val="fr-FR" w:eastAsia="fr-FR"/>
        </w:rPr>
      </w:pPr>
    </w:p>
    <w:p w14:paraId="1A77BCA7" w14:textId="77777777" w:rsidR="00DB53E6" w:rsidRDefault="00DB53E6" w:rsidP="00DB53E6">
      <w:pPr>
        <w:rPr>
          <w:sz w:val="22"/>
          <w:lang w:val="fr-FR" w:eastAsia="fr-FR"/>
        </w:rPr>
      </w:pPr>
    </w:p>
    <w:p w14:paraId="7E8D0B63" w14:textId="77777777" w:rsidR="00DB53E6" w:rsidRDefault="00DB53E6" w:rsidP="00DB53E6">
      <w:pPr>
        <w:rPr>
          <w:sz w:val="22"/>
          <w:lang w:val="fr-FR" w:eastAsia="fr-FR"/>
        </w:rPr>
      </w:pPr>
    </w:p>
    <w:p w14:paraId="03FAC210" w14:textId="77777777" w:rsidR="00DB53E6" w:rsidRDefault="00DB53E6" w:rsidP="00DB53E6">
      <w:pPr>
        <w:rPr>
          <w:sz w:val="22"/>
          <w:lang w:val="fr-FR" w:eastAsia="fr-FR"/>
        </w:rPr>
      </w:pPr>
    </w:p>
    <w:p w14:paraId="45F3A545" w14:textId="77777777" w:rsidR="00DB53E6" w:rsidRDefault="00DB53E6" w:rsidP="00DB53E6">
      <w:pPr>
        <w:rPr>
          <w:sz w:val="22"/>
          <w:lang w:val="fr-FR" w:eastAsia="fr-FR"/>
        </w:rPr>
      </w:pPr>
    </w:p>
    <w:p w14:paraId="2F183085" w14:textId="77777777" w:rsidR="00DB53E6" w:rsidRDefault="00DB53E6" w:rsidP="00DB53E6">
      <w:pPr>
        <w:rPr>
          <w:sz w:val="22"/>
          <w:lang w:val="fr-FR" w:eastAsia="fr-FR"/>
        </w:rPr>
      </w:pPr>
    </w:p>
    <w:p w14:paraId="7C7C5800" w14:textId="058C11AA" w:rsidR="00DB53E6" w:rsidRDefault="00DB53E6" w:rsidP="00DB53E6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lastRenderedPageBreak/>
        <w:t>La page suivante pour une résolution d’écran petit :</w:t>
      </w:r>
    </w:p>
    <w:p w14:paraId="748A1CB5" w14:textId="77777777" w:rsidR="00DB53E6" w:rsidRDefault="00DB53E6" w:rsidP="00DB53E6">
      <w:pPr>
        <w:rPr>
          <w:sz w:val="22"/>
          <w:lang w:val="fr-FR" w:eastAsia="fr-FR"/>
        </w:rPr>
      </w:pPr>
    </w:p>
    <w:p w14:paraId="7006EEA5" w14:textId="357E794B" w:rsidR="00DB53E6" w:rsidRDefault="00DB53E6" w:rsidP="00DB53E6">
      <w:pPr>
        <w:rPr>
          <w:sz w:val="22"/>
          <w:lang w:val="fr-FR" w:eastAsia="fr-FR"/>
        </w:rPr>
      </w:pPr>
      <w:r>
        <w:rPr>
          <w:noProof/>
          <w:sz w:val="22"/>
          <w:lang w:val="fr-FR" w:eastAsia="fr-FR"/>
        </w:rPr>
        <w:drawing>
          <wp:inline distT="0" distB="0" distL="0" distR="0" wp14:anchorId="4FFFF2D5" wp14:editId="164B13B3">
            <wp:extent cx="6120765" cy="77368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pe 3 ecran sm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50BC" w14:textId="77777777" w:rsidR="00DB53E6" w:rsidRDefault="00DB53E6" w:rsidP="00DB53E6">
      <w:pPr>
        <w:rPr>
          <w:sz w:val="22"/>
          <w:lang w:val="fr-FR" w:eastAsia="fr-FR"/>
        </w:rPr>
      </w:pPr>
    </w:p>
    <w:p w14:paraId="087DF073" w14:textId="77777777" w:rsidR="00DB53E6" w:rsidRDefault="00DB53E6" w:rsidP="00DB53E6">
      <w:pPr>
        <w:rPr>
          <w:sz w:val="22"/>
          <w:lang w:val="fr-FR" w:eastAsia="fr-FR"/>
        </w:rPr>
      </w:pPr>
    </w:p>
    <w:p w14:paraId="627E2F70" w14:textId="77777777" w:rsidR="00DB53E6" w:rsidRDefault="00DB53E6" w:rsidP="00DB53E6">
      <w:pPr>
        <w:rPr>
          <w:sz w:val="22"/>
          <w:lang w:val="fr-FR" w:eastAsia="fr-FR"/>
        </w:rPr>
      </w:pPr>
    </w:p>
    <w:p w14:paraId="1DEEB65A" w14:textId="77777777" w:rsidR="00DB53E6" w:rsidRDefault="00DB53E6" w:rsidP="00DB53E6">
      <w:pPr>
        <w:rPr>
          <w:sz w:val="22"/>
          <w:lang w:val="fr-FR" w:eastAsia="fr-FR"/>
        </w:rPr>
      </w:pPr>
    </w:p>
    <w:p w14:paraId="49490491" w14:textId="16EEAD0A" w:rsidR="00DB53E6" w:rsidRDefault="00DB53E6" w:rsidP="00DB53E6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lastRenderedPageBreak/>
        <w:t>La page suivante pour une résolution d’écran extra petit :</w:t>
      </w:r>
    </w:p>
    <w:p w14:paraId="717C3CAB" w14:textId="77777777" w:rsidR="00DB53E6" w:rsidRDefault="00DB53E6" w:rsidP="00DB53E6">
      <w:pPr>
        <w:rPr>
          <w:sz w:val="22"/>
          <w:lang w:val="fr-FR" w:eastAsia="fr-FR"/>
        </w:rPr>
      </w:pPr>
    </w:p>
    <w:p w14:paraId="593F8362" w14:textId="3D098C3C" w:rsidR="00DB53E6" w:rsidRDefault="00DB53E6" w:rsidP="00DB53E6">
      <w:pPr>
        <w:rPr>
          <w:sz w:val="22"/>
          <w:lang w:val="fr-FR" w:eastAsia="fr-FR"/>
        </w:rPr>
      </w:pPr>
      <w:r>
        <w:rPr>
          <w:noProof/>
          <w:sz w:val="22"/>
          <w:lang w:val="fr-FR" w:eastAsia="fr-FR"/>
        </w:rPr>
        <w:drawing>
          <wp:inline distT="0" distB="0" distL="0" distR="0" wp14:anchorId="3255A267" wp14:editId="0D5E9377">
            <wp:extent cx="4940150" cy="80676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ape 4 ecran extra sma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20" cy="80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DFFB" w14:textId="77777777" w:rsidR="00DB53E6" w:rsidRDefault="00DB53E6">
      <w:pPr>
        <w:rPr>
          <w:sz w:val="22"/>
          <w:lang w:val="fr-FR" w:eastAsia="fr-FR"/>
        </w:rPr>
      </w:pPr>
    </w:p>
    <w:p w14:paraId="6CE6CB29" w14:textId="77777777" w:rsidR="00DB53E6" w:rsidRPr="00AB22DE" w:rsidRDefault="00DB53E6">
      <w:pPr>
        <w:rPr>
          <w:sz w:val="22"/>
          <w:lang w:val="fr-FR" w:eastAsia="fr-FR"/>
        </w:rPr>
      </w:pPr>
    </w:p>
    <w:p w14:paraId="1EEB4C2C" w14:textId="54C6D17A" w:rsidR="00DB53E6" w:rsidRPr="00DB53E6" w:rsidRDefault="00DB53E6" w:rsidP="00DB53E6">
      <w:pPr>
        <w:pStyle w:val="TPTitre"/>
        <w:rPr>
          <w:lang w:eastAsia="fr-FR"/>
        </w:rPr>
      </w:pPr>
      <w:r w:rsidRPr="00DB53E6">
        <w:rPr>
          <w:lang w:eastAsia="fr-FR"/>
        </w:rPr>
        <w:lastRenderedPageBreak/>
        <w:t>Indication</w:t>
      </w:r>
      <w:r w:rsidR="009F15F1">
        <w:rPr>
          <w:lang w:eastAsia="fr-FR"/>
        </w:rPr>
        <w:t>s</w:t>
      </w:r>
      <w:r w:rsidRPr="00DB53E6">
        <w:rPr>
          <w:lang w:eastAsia="fr-FR"/>
        </w:rPr>
        <w:t xml:space="preserve"> </w:t>
      </w:r>
    </w:p>
    <w:p w14:paraId="7EF16C03" w14:textId="77777777" w:rsidR="00DB53E6" w:rsidRDefault="00DB53E6" w:rsidP="00DB53E6">
      <w:pPr>
        <w:rPr>
          <w:sz w:val="20"/>
          <w:lang w:val="fr-FR" w:eastAsia="fr-FR"/>
        </w:rPr>
      </w:pPr>
    </w:p>
    <w:p w14:paraId="43D600A3" w14:textId="159A79D5" w:rsidR="00DB53E6" w:rsidRDefault="00DB53E6" w:rsidP="00EE7E0F">
      <w:pPr>
        <w:pStyle w:val="TPnormalpuce1"/>
      </w:pPr>
      <w:r w:rsidRPr="00DB53E6">
        <w:t xml:space="preserve">L’entête (header) de la page permettra de gérer la lecture d’un média, de passer d’un média à un autre, et de rechercher un média.  L’implémentation </w:t>
      </w:r>
      <w:r w:rsidR="00F75680" w:rsidRPr="00DB53E6">
        <w:t>JavaScript</w:t>
      </w:r>
      <w:r w:rsidRPr="00DB53E6">
        <w:t xml:space="preserve"> de ces fonctionnalités sera réalisée ultérieurement.  </w:t>
      </w:r>
    </w:p>
    <w:p w14:paraId="1728E975" w14:textId="2ADD5CD3" w:rsidR="00BF7D27" w:rsidRDefault="00BF7D27" w:rsidP="00BF7D27">
      <w:pPr>
        <w:pStyle w:val="TPnormalpuce1"/>
      </w:pPr>
      <w:r>
        <w:t>Penser à bien vous poser et commencer à découper vos différentes zones.</w:t>
      </w:r>
    </w:p>
    <w:p w14:paraId="1790D8E4" w14:textId="54C75443" w:rsidR="00BF7D27" w:rsidRDefault="00BF7D27" w:rsidP="00BF7D27">
      <w:pPr>
        <w:pStyle w:val="TPnormalpuce1"/>
      </w:pPr>
      <w:r>
        <w:t>Mobile First !</w:t>
      </w:r>
    </w:p>
    <w:p w14:paraId="48871E4A" w14:textId="31B61F3B" w:rsidR="00F75680" w:rsidRDefault="00F75680" w:rsidP="00BF7D27">
      <w:pPr>
        <w:pStyle w:val="TPnormalpuce1"/>
      </w:pPr>
      <w:r>
        <w:t>Essayer aussi de voir ce qui se passe si vous voulez imprimer et masquer par exemple la zone de navigation et la zone de contrôle de l’audio.</w:t>
      </w:r>
    </w:p>
    <w:p w14:paraId="58702D3E" w14:textId="17B7038E" w:rsidR="00A8085C" w:rsidRDefault="00A8085C" w:rsidP="00A8085C">
      <w:pPr>
        <w:pStyle w:val="TPnormal"/>
        <w:jc w:val="center"/>
      </w:pPr>
      <w:r>
        <w:rPr>
          <w:noProof/>
          <w:lang w:eastAsia="fr-FR" w:bidi="ar-SA"/>
        </w:rPr>
        <w:drawing>
          <wp:inline distT="0" distB="0" distL="0" distR="0" wp14:anchorId="63100A1E" wp14:editId="03213086">
            <wp:extent cx="6120765" cy="64928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3508" w14:textId="77777777" w:rsidR="00DB53E6" w:rsidRPr="00DB53E6" w:rsidRDefault="00DB53E6" w:rsidP="00DB53E6">
      <w:pPr>
        <w:rPr>
          <w:sz w:val="20"/>
          <w:lang w:val="fr-FR" w:eastAsia="fr-FR"/>
        </w:rPr>
      </w:pPr>
    </w:p>
    <w:p w14:paraId="03E34017" w14:textId="77777777" w:rsidR="00DB53E6" w:rsidRPr="00DB53E6" w:rsidRDefault="00DB53E6" w:rsidP="00DB53E6">
      <w:pPr>
        <w:pStyle w:val="TPTitre"/>
        <w:rPr>
          <w:lang w:eastAsia="fr-FR"/>
        </w:rPr>
      </w:pPr>
      <w:r w:rsidRPr="00DB53E6">
        <w:rPr>
          <w:lang w:eastAsia="fr-FR"/>
        </w:rPr>
        <w:t xml:space="preserve">Ressources </w:t>
      </w:r>
    </w:p>
    <w:p w14:paraId="6206ACF8" w14:textId="4465922C" w:rsidR="00EE7E0F" w:rsidRDefault="00DB53E6" w:rsidP="00616451">
      <w:pPr>
        <w:pStyle w:val="TPnormalpuce1"/>
      </w:pPr>
      <w:r w:rsidRPr="00DB53E6">
        <w:t>Fichiers images de</w:t>
      </w:r>
      <w:r w:rsidR="002F721C">
        <w:t>s</w:t>
      </w:r>
      <w:bookmarkStart w:id="0" w:name="_GoBack"/>
      <w:bookmarkEnd w:id="0"/>
      <w:r w:rsidRPr="00DB53E6">
        <w:t xml:space="preserve"> pochettes</w:t>
      </w:r>
    </w:p>
    <w:p w14:paraId="21173CDB" w14:textId="60700465" w:rsidR="00874700" w:rsidRDefault="00874700" w:rsidP="00616451">
      <w:pPr>
        <w:pStyle w:val="TPnormalpuce1"/>
      </w:pPr>
      <w:r>
        <w:t xml:space="preserve">Un </w:t>
      </w:r>
      <w:r w:rsidR="002F721C">
        <w:t>ZIP</w:t>
      </w:r>
      <w:r>
        <w:t xml:space="preserve"> avec les librairies de Bootstrap</w:t>
      </w:r>
    </w:p>
    <w:p w14:paraId="196EF5A2" w14:textId="176FBE5A" w:rsidR="00EA0653" w:rsidRDefault="00EA0653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</w:p>
    <w:p w14:paraId="0E918732" w14:textId="77777777" w:rsidR="009F15F1" w:rsidRDefault="009F15F1" w:rsidP="009F15F1">
      <w:pPr>
        <w:pStyle w:val="TPTitre"/>
      </w:pPr>
      <w:r>
        <w:t>Proposition de solution</w:t>
      </w:r>
    </w:p>
    <w:p w14:paraId="0D9D853E" w14:textId="30A23F5E" w:rsidR="002020E8" w:rsidRPr="0063306A" w:rsidRDefault="009F15F1" w:rsidP="009F15F1">
      <w:pPr>
        <w:pStyle w:val="TPnormal"/>
      </w:pPr>
      <w:r>
        <w:t xml:space="preserve">Une proposition de solution pour ce TP </w:t>
      </w:r>
      <w:r w:rsidR="00B51ECF">
        <w:t>vous est fournie.</w:t>
      </w:r>
    </w:p>
    <w:sectPr w:rsidR="002020E8" w:rsidRPr="0063306A" w:rsidSect="006B3B13">
      <w:headerReference w:type="default" r:id="rId16"/>
      <w:footerReference w:type="defaul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7A547" w14:textId="77777777" w:rsidR="00B6697C" w:rsidRDefault="00B6697C" w:rsidP="006C7E58">
      <w:r>
        <w:separator/>
      </w:r>
    </w:p>
  </w:endnote>
  <w:endnote w:type="continuationSeparator" w:id="0">
    <w:p w14:paraId="06DCC3CF" w14:textId="77777777" w:rsidR="00B6697C" w:rsidRDefault="00B6697C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3C296BA4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F721C">
            <w:rPr>
              <w:noProof/>
            </w:rPr>
            <w:t>6</w:t>
          </w:r>
          <w:r>
            <w:fldChar w:fldCharType="end"/>
          </w:r>
          <w:r>
            <w:t>/</w:t>
          </w:r>
          <w:r w:rsidR="00494C5F">
            <w:rPr>
              <w:noProof/>
            </w:rPr>
            <w:fldChar w:fldCharType="begin"/>
          </w:r>
          <w:r w:rsidR="00494C5F">
            <w:rPr>
              <w:noProof/>
            </w:rPr>
            <w:instrText xml:space="preserve"> NUMPAGES   \* MERGEFORMAT </w:instrText>
          </w:r>
          <w:r w:rsidR="00494C5F">
            <w:rPr>
              <w:noProof/>
            </w:rPr>
            <w:fldChar w:fldCharType="separate"/>
          </w:r>
          <w:r w:rsidR="002F721C">
            <w:rPr>
              <w:noProof/>
            </w:rPr>
            <w:t>6</w:t>
          </w:r>
          <w:r w:rsidR="00494C5F"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6FB3C" w14:textId="77777777" w:rsidR="00B6697C" w:rsidRDefault="00B6697C" w:rsidP="006C7E58">
      <w:r>
        <w:separator/>
      </w:r>
    </w:p>
  </w:footnote>
  <w:footnote w:type="continuationSeparator" w:id="0">
    <w:p w14:paraId="7F36EB85" w14:textId="77777777" w:rsidR="00B6697C" w:rsidRDefault="00B6697C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55EAAB33" w:rsidR="002A2662" w:rsidRPr="00401B0B" w:rsidRDefault="004E584B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client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DC2628"/>
    <w:multiLevelType w:val="hybridMultilevel"/>
    <w:tmpl w:val="2F0A0F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3"/>
  </w:num>
  <w:num w:numId="23">
    <w:abstractNumId w:val="23"/>
  </w:num>
  <w:num w:numId="24">
    <w:abstractNumId w:val="16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504C9"/>
    <w:rsid w:val="000639B1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649AF"/>
    <w:rsid w:val="0017439D"/>
    <w:rsid w:val="00180858"/>
    <w:rsid w:val="001A0D7C"/>
    <w:rsid w:val="001B4DA8"/>
    <w:rsid w:val="001C739D"/>
    <w:rsid w:val="001D3BFC"/>
    <w:rsid w:val="001F18FA"/>
    <w:rsid w:val="002020E8"/>
    <w:rsid w:val="0020281F"/>
    <w:rsid w:val="00222E87"/>
    <w:rsid w:val="00225D2C"/>
    <w:rsid w:val="002263D9"/>
    <w:rsid w:val="002345A3"/>
    <w:rsid w:val="00241941"/>
    <w:rsid w:val="00241BEE"/>
    <w:rsid w:val="00261F4C"/>
    <w:rsid w:val="002710F1"/>
    <w:rsid w:val="00271703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21C"/>
    <w:rsid w:val="002F78BE"/>
    <w:rsid w:val="00301257"/>
    <w:rsid w:val="003548A0"/>
    <w:rsid w:val="003709F1"/>
    <w:rsid w:val="00382C06"/>
    <w:rsid w:val="00384614"/>
    <w:rsid w:val="00387206"/>
    <w:rsid w:val="003A47A0"/>
    <w:rsid w:val="003C6A4C"/>
    <w:rsid w:val="003C6EFC"/>
    <w:rsid w:val="003E676A"/>
    <w:rsid w:val="00401B0B"/>
    <w:rsid w:val="00450C5E"/>
    <w:rsid w:val="00492FCA"/>
    <w:rsid w:val="00494C5F"/>
    <w:rsid w:val="00494DCF"/>
    <w:rsid w:val="004C2502"/>
    <w:rsid w:val="004E584B"/>
    <w:rsid w:val="004F2C2E"/>
    <w:rsid w:val="005056C3"/>
    <w:rsid w:val="00544157"/>
    <w:rsid w:val="00547BD9"/>
    <w:rsid w:val="005508AB"/>
    <w:rsid w:val="00562112"/>
    <w:rsid w:val="0057306B"/>
    <w:rsid w:val="005A36E5"/>
    <w:rsid w:val="005C1BB9"/>
    <w:rsid w:val="005C68D3"/>
    <w:rsid w:val="005D1943"/>
    <w:rsid w:val="005E3B89"/>
    <w:rsid w:val="005F2EFB"/>
    <w:rsid w:val="00616451"/>
    <w:rsid w:val="0063306A"/>
    <w:rsid w:val="006367DA"/>
    <w:rsid w:val="00655BB6"/>
    <w:rsid w:val="006939F9"/>
    <w:rsid w:val="006B3B13"/>
    <w:rsid w:val="006C573C"/>
    <w:rsid w:val="006C7E58"/>
    <w:rsid w:val="007007CE"/>
    <w:rsid w:val="007043DE"/>
    <w:rsid w:val="00713863"/>
    <w:rsid w:val="007327B9"/>
    <w:rsid w:val="00743993"/>
    <w:rsid w:val="00764007"/>
    <w:rsid w:val="007910EE"/>
    <w:rsid w:val="007A1C97"/>
    <w:rsid w:val="007A21D7"/>
    <w:rsid w:val="007C301D"/>
    <w:rsid w:val="007D1155"/>
    <w:rsid w:val="007D2F04"/>
    <w:rsid w:val="007E0E92"/>
    <w:rsid w:val="007E5F8D"/>
    <w:rsid w:val="007E7D3C"/>
    <w:rsid w:val="008065FD"/>
    <w:rsid w:val="008130F1"/>
    <w:rsid w:val="0083499D"/>
    <w:rsid w:val="00845605"/>
    <w:rsid w:val="00863103"/>
    <w:rsid w:val="008672FD"/>
    <w:rsid w:val="00867E02"/>
    <w:rsid w:val="00874700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128A"/>
    <w:rsid w:val="00964B34"/>
    <w:rsid w:val="0096503B"/>
    <w:rsid w:val="009731EA"/>
    <w:rsid w:val="009862DE"/>
    <w:rsid w:val="00990B02"/>
    <w:rsid w:val="009C09D3"/>
    <w:rsid w:val="009C2AC3"/>
    <w:rsid w:val="009D1251"/>
    <w:rsid w:val="009F15F1"/>
    <w:rsid w:val="00A055CF"/>
    <w:rsid w:val="00A361C9"/>
    <w:rsid w:val="00A8085C"/>
    <w:rsid w:val="00A93073"/>
    <w:rsid w:val="00A94283"/>
    <w:rsid w:val="00AB22DE"/>
    <w:rsid w:val="00AF065C"/>
    <w:rsid w:val="00B027AA"/>
    <w:rsid w:val="00B04A1E"/>
    <w:rsid w:val="00B1718A"/>
    <w:rsid w:val="00B421CC"/>
    <w:rsid w:val="00B43E3B"/>
    <w:rsid w:val="00B51ECF"/>
    <w:rsid w:val="00B6697C"/>
    <w:rsid w:val="00B71A2E"/>
    <w:rsid w:val="00B73331"/>
    <w:rsid w:val="00B75A86"/>
    <w:rsid w:val="00B7614C"/>
    <w:rsid w:val="00B835C7"/>
    <w:rsid w:val="00B9283E"/>
    <w:rsid w:val="00BA4E30"/>
    <w:rsid w:val="00BB5E5B"/>
    <w:rsid w:val="00BD3A48"/>
    <w:rsid w:val="00BF077F"/>
    <w:rsid w:val="00BF7D27"/>
    <w:rsid w:val="00C16564"/>
    <w:rsid w:val="00C33697"/>
    <w:rsid w:val="00C41B0B"/>
    <w:rsid w:val="00C62D79"/>
    <w:rsid w:val="00C75BF0"/>
    <w:rsid w:val="00C83577"/>
    <w:rsid w:val="00C87756"/>
    <w:rsid w:val="00CA5C15"/>
    <w:rsid w:val="00CB6767"/>
    <w:rsid w:val="00CC4730"/>
    <w:rsid w:val="00CD6D6E"/>
    <w:rsid w:val="00CE2F19"/>
    <w:rsid w:val="00CF1B7C"/>
    <w:rsid w:val="00D14314"/>
    <w:rsid w:val="00D2004D"/>
    <w:rsid w:val="00D31AF1"/>
    <w:rsid w:val="00D85BA4"/>
    <w:rsid w:val="00D909BB"/>
    <w:rsid w:val="00D96678"/>
    <w:rsid w:val="00DB4B72"/>
    <w:rsid w:val="00DB53E6"/>
    <w:rsid w:val="00DD47B3"/>
    <w:rsid w:val="00E01FDD"/>
    <w:rsid w:val="00E246FE"/>
    <w:rsid w:val="00E34680"/>
    <w:rsid w:val="00E36D32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E7E0F"/>
    <w:rsid w:val="00EF0131"/>
    <w:rsid w:val="00EF0B47"/>
    <w:rsid w:val="00F028ED"/>
    <w:rsid w:val="00F0457F"/>
    <w:rsid w:val="00F06C97"/>
    <w:rsid w:val="00F120A8"/>
    <w:rsid w:val="00F36C1E"/>
    <w:rsid w:val="00F41ECC"/>
    <w:rsid w:val="00F75680"/>
    <w:rsid w:val="00F7597C"/>
    <w:rsid w:val="00F866C1"/>
    <w:rsid w:val="00FB202A"/>
    <w:rsid w:val="00FB27DA"/>
    <w:rsid w:val="00FD5D6A"/>
    <w:rsid w:val="00FD6044"/>
    <w:rsid w:val="00FE02FA"/>
    <w:rsid w:val="00FE7CC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2ec35-08e0-40e3-8ab7-248d1d3f722b">
      <Terms xmlns="http://schemas.microsoft.com/office/infopath/2007/PartnerControls"/>
    </lcf76f155ced4ddcb4097134ff3c332f>
    <TaxCatchAll xmlns="fd5eda92-6df0-4816-bf96-bfb9eff9f84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6EE1BEE12DA40B343C253CA6F7A17" ma:contentTypeVersion="12" ma:contentTypeDescription="Crée un document." ma:contentTypeScope="" ma:versionID="2069a0b62d477484afe8322cbdad1349">
  <xsd:schema xmlns:xsd="http://www.w3.org/2001/XMLSchema" xmlns:xs="http://www.w3.org/2001/XMLSchema" xmlns:p="http://schemas.microsoft.com/office/2006/metadata/properties" xmlns:ns2="fd5eda92-6df0-4816-bf96-bfb9eff9f84e" xmlns:ns3="e142ec35-08e0-40e3-8ab7-248d1d3f722b" targetNamespace="http://schemas.microsoft.com/office/2006/metadata/properties" ma:root="true" ma:fieldsID="65a86b9c1e4157ec2e418292fbca880d" ns2:_="" ns3:_="">
    <xsd:import namespace="fd5eda92-6df0-4816-bf96-bfb9eff9f84e"/>
    <xsd:import namespace="e142ec35-08e0-40e3-8ab7-248d1d3f722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eda92-6df0-4816-bf96-bfb9eff9f8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207d95c6-3c00-4e88-91d2-91753aef0e03}" ma:internalName="TaxCatchAll" ma:showField="CatchAllData" ma:web="fd5eda92-6df0-4816-bf96-bfb9eff9f8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2ec35-08e0-40e3-8ab7-248d1d3f722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0009-7EFB-4F26-A376-B8792C334E88}"/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348</TotalTime>
  <Pages>6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30</cp:revision>
  <cp:lastPrinted>2016-10-05T13:21:00Z</cp:lastPrinted>
  <dcterms:created xsi:type="dcterms:W3CDTF">2017-06-02T05:57:00Z</dcterms:created>
  <dcterms:modified xsi:type="dcterms:W3CDTF">2018-09-13T06:24:00Z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0x01010055B6EE1BEE12DA40B343C253CA6F7A17</vt:lpwstr>
  </property>
  <property fmtid="{D5CDD505-2E9C-101B-9397-08002B2CF9AE}" pid="4" name="_dlc_DocIdItemGuid">
    <vt:lpwstr>09043cfc-49fa-42db-b6fd-6a976c7c828f</vt:lpwstr>
  </property>
</Properties>
</file>